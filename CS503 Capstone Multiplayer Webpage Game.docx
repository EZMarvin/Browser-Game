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0D4" w:rsidRPr="005E01B6" w:rsidRDefault="00CA4F1C">
      <w:pPr>
        <w:pStyle w:val="a7"/>
        <w:rPr>
          <w:rFonts w:ascii="Microsoft YaHei UI" w:hAnsi="Microsoft YaHei UI"/>
        </w:rPr>
      </w:pPr>
      <w:r>
        <w:rPr>
          <w:rFonts w:ascii="Microsoft YaHei UI" w:hAnsi="Microsoft YaHei UI"/>
        </w:rPr>
        <w:t>CS503 C</w:t>
      </w:r>
      <w:r>
        <w:rPr>
          <w:rFonts w:ascii="Microsoft YaHei UI" w:hAnsi="Microsoft YaHei UI" w:hint="eastAsia"/>
        </w:rPr>
        <w:t xml:space="preserve">apstone </w:t>
      </w:r>
      <w:r w:rsidR="00531F3B">
        <w:rPr>
          <w:rFonts w:ascii="Microsoft YaHei UI" w:hAnsi="Microsoft YaHei UI"/>
        </w:rPr>
        <w:t>Multiplayer</w:t>
      </w:r>
      <w:r>
        <w:rPr>
          <w:rFonts w:ascii="Microsoft YaHei UI" w:hAnsi="Microsoft YaHei UI"/>
        </w:rPr>
        <w:t xml:space="preserve"> Game</w:t>
      </w:r>
    </w:p>
    <w:p w:rsidR="001F1D6A" w:rsidRPr="005E01B6" w:rsidRDefault="00CA4F1C" w:rsidP="001F1D6A">
      <w:pPr>
        <w:pStyle w:val="a5"/>
        <w:rPr>
          <w:rFonts w:ascii="Microsoft YaHei UI" w:hAnsi="Microsoft YaHei UI"/>
        </w:rPr>
      </w:pPr>
      <w:r>
        <w:rPr>
          <w:rFonts w:ascii="Microsoft YaHei UI" w:hAnsi="Microsoft YaHei UI"/>
        </w:rPr>
        <w:t>Software Design Document</w:t>
      </w:r>
    </w:p>
    <w:p w:rsidR="001F1D6A" w:rsidRPr="005E01B6" w:rsidRDefault="00CA4F1C" w:rsidP="001F1D6A">
      <w:pPr>
        <w:pStyle w:val="1"/>
        <w:rPr>
          <w:rFonts w:ascii="Microsoft YaHei UI" w:hAnsi="Microsoft YaHei UI"/>
        </w:rPr>
      </w:pPr>
      <w:r>
        <w:rPr>
          <w:rFonts w:ascii="Microsoft YaHei UI" w:hAnsi="Microsoft YaHei UI"/>
        </w:rPr>
        <w:t>High Level Design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513"/>
        <w:gridCol w:w="4513"/>
      </w:tblGrid>
      <w:tr w:rsidR="00902F9D" w:rsidTr="00AC6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4513" w:type="dxa"/>
            <w:tcBorders>
              <w:right w:val="single" w:sz="12" w:space="0" w:color="11303C" w:themeColor="accent1" w:themeShade="80"/>
            </w:tcBorders>
          </w:tcPr>
          <w:p w:rsidR="00902F9D" w:rsidRDefault="00902F9D" w:rsidP="00902F9D">
            <w:pPr>
              <w:jc w:val="center"/>
            </w:pPr>
            <w:r w:rsidRPr="00902F9D">
              <w:rPr>
                <w:rFonts w:hint="eastAsia"/>
                <w:color w:val="auto"/>
              </w:rPr>
              <w:t>Stack</w:t>
            </w:r>
          </w:p>
        </w:tc>
        <w:tc>
          <w:tcPr>
            <w:tcW w:w="4513" w:type="dxa"/>
            <w:tcBorders>
              <w:left w:val="single" w:sz="12" w:space="0" w:color="11303C" w:themeColor="accent1" w:themeShade="80"/>
            </w:tcBorders>
          </w:tcPr>
          <w:p w:rsidR="00902F9D" w:rsidRDefault="00902F9D" w:rsidP="00902F9D">
            <w:pPr>
              <w:jc w:val="center"/>
            </w:pPr>
            <w:r>
              <w:rPr>
                <w:rFonts w:hint="eastAsia"/>
              </w:rPr>
              <w:t>Technology</w:t>
            </w:r>
          </w:p>
        </w:tc>
      </w:tr>
      <w:tr w:rsidR="00902F9D" w:rsidTr="00902F9D">
        <w:trPr>
          <w:jc w:val="center"/>
        </w:trPr>
        <w:tc>
          <w:tcPr>
            <w:tcW w:w="4513" w:type="dxa"/>
            <w:tcBorders>
              <w:top w:val="single" w:sz="12" w:space="0" w:color="11303C" w:themeColor="accent1" w:themeShade="80"/>
              <w:bottom w:val="single" w:sz="6" w:space="0" w:color="BFBFBF" w:themeColor="background1" w:themeShade="BF"/>
              <w:right w:val="dotted" w:sz="4" w:space="0" w:color="11303C" w:themeColor="accent1" w:themeShade="80"/>
            </w:tcBorders>
          </w:tcPr>
          <w:p w:rsidR="00902F9D" w:rsidRDefault="00902F9D" w:rsidP="00902F9D">
            <w:pPr>
              <w:jc w:val="center"/>
            </w:pPr>
            <w:r>
              <w:rPr>
                <w:rFonts w:hint="eastAsia"/>
              </w:rPr>
              <w:t xml:space="preserve">Frontend </w:t>
            </w:r>
            <w:r>
              <w:t>–</w:t>
            </w:r>
            <w:r>
              <w:rPr>
                <w:rFonts w:hint="eastAsia"/>
              </w:rPr>
              <w:t xml:space="preserve"> client</w:t>
            </w:r>
          </w:p>
        </w:tc>
        <w:tc>
          <w:tcPr>
            <w:tcW w:w="4513" w:type="dxa"/>
            <w:tcBorders>
              <w:top w:val="single" w:sz="12" w:space="0" w:color="11303C" w:themeColor="accent1" w:themeShade="80"/>
              <w:left w:val="dotted" w:sz="4" w:space="0" w:color="11303C" w:themeColor="accent1" w:themeShade="80"/>
              <w:bottom w:val="single" w:sz="6" w:space="0" w:color="BFBFBF" w:themeColor="background1" w:themeShade="BF"/>
            </w:tcBorders>
          </w:tcPr>
          <w:p w:rsidR="00902F9D" w:rsidRDefault="00902F9D" w:rsidP="00B559DD">
            <w:pPr>
              <w:jc w:val="center"/>
            </w:pPr>
            <w:r>
              <w:rPr>
                <w:rFonts w:hint="eastAsia"/>
              </w:rPr>
              <w:t xml:space="preserve">HTML5 canvas, </w:t>
            </w:r>
            <w:r w:rsidR="00B559DD">
              <w:t>S</w:t>
            </w:r>
            <w:r w:rsidR="00B559DD">
              <w:rPr>
                <w:rFonts w:hint="eastAsia"/>
              </w:rPr>
              <w:t>ock</w:t>
            </w:r>
            <w:r w:rsidR="00B559DD">
              <w:t>et.io</w:t>
            </w:r>
          </w:p>
        </w:tc>
      </w:tr>
      <w:tr w:rsidR="00902F9D" w:rsidTr="00AC6872">
        <w:trPr>
          <w:jc w:val="center"/>
        </w:trPr>
        <w:tc>
          <w:tcPr>
            <w:tcW w:w="4513" w:type="dxa"/>
            <w:tcBorders>
              <w:top w:val="single" w:sz="6" w:space="0" w:color="BFBFBF" w:themeColor="background1" w:themeShade="BF"/>
              <w:bottom w:val="single" w:sz="12" w:space="0" w:color="11303C" w:themeColor="accent1" w:themeShade="80"/>
              <w:right w:val="dotted" w:sz="4" w:space="0" w:color="11303C" w:themeColor="accent1" w:themeShade="80"/>
            </w:tcBorders>
          </w:tcPr>
          <w:p w:rsidR="00902F9D" w:rsidRDefault="00902F9D" w:rsidP="00902F9D">
            <w:pPr>
              <w:jc w:val="center"/>
            </w:pPr>
            <w:r>
              <w:rPr>
                <w:rFonts w:hint="eastAsia"/>
              </w:rPr>
              <w:t xml:space="preserve">Frontend </w:t>
            </w:r>
            <w:r>
              <w:t>– server</w:t>
            </w:r>
          </w:p>
        </w:tc>
        <w:tc>
          <w:tcPr>
            <w:tcW w:w="4513" w:type="dxa"/>
            <w:tcBorders>
              <w:top w:val="single" w:sz="6" w:space="0" w:color="BFBFBF" w:themeColor="background1" w:themeShade="BF"/>
              <w:left w:val="dotted" w:sz="4" w:space="0" w:color="11303C" w:themeColor="accent1" w:themeShade="80"/>
              <w:bottom w:val="single" w:sz="12" w:space="0" w:color="11303C" w:themeColor="accent1" w:themeShade="80"/>
            </w:tcBorders>
          </w:tcPr>
          <w:p w:rsidR="00902F9D" w:rsidRDefault="00B559DD" w:rsidP="00B559DD">
            <w:pPr>
              <w:jc w:val="center"/>
            </w:pPr>
            <w:r>
              <w:rPr>
                <w:rFonts w:hint="eastAsia"/>
              </w:rPr>
              <w:t xml:space="preserve">Node.js, </w:t>
            </w:r>
            <w:r>
              <w:t>Socket.io</w:t>
            </w:r>
          </w:p>
        </w:tc>
      </w:tr>
    </w:tbl>
    <w:p w:rsidR="00187A47" w:rsidRDefault="00E06874" w:rsidP="00E0687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290830</wp:posOffset>
                </wp:positionV>
                <wp:extent cx="800100" cy="297180"/>
                <wp:effectExtent l="0" t="0" r="0" b="76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06874" w:rsidRDefault="00E06874"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xpress</w:t>
                            </w: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0;margin-top:22.9pt;width:63pt;height:23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" filled="f" stroked="f" strokeweight=".5pt">
                <v:textbox>
                  <w:txbxContent>
                    <w:p w:rsidR="00E06874" w:rsidRDefault="00E06874">
                      <w:r>
                        <w:t>e</w:t>
                      </w:r>
                      <w:r>
                        <w:rPr>
                          <w:rFonts w:hint="eastAsia"/>
                        </w:rPr>
                        <w:t>xpress</w:t>
                      </w:r>
                      <w:r>
                        <w:t>JS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6387B2" wp14:editId="68598C55">
                <wp:simplePos x="0" y="0"/>
                <wp:positionH relativeFrom="margin">
                  <wp:align>center</wp:align>
                </wp:positionH>
                <wp:positionV relativeFrom="paragraph">
                  <wp:posOffset>2654935</wp:posOffset>
                </wp:positionV>
                <wp:extent cx="784860" cy="28956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06874" w:rsidRPr="00E06874" w:rsidRDefault="00E06874" w:rsidP="00E06874">
                            <w:r w:rsidRPr="00E06874">
                              <w:rPr>
                                <w:rFonts w:hint="eastAsia"/>
                              </w:rPr>
                              <w:t>Socket</w:t>
                            </w:r>
                            <w:r w:rsidRPr="00E06874">
                              <w:t>.io</w:t>
                            </w:r>
                          </w:p>
                          <w:p w:rsidR="00E06874" w:rsidRPr="00E06874" w:rsidRDefault="00E06874" w:rsidP="00E068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387B2" id="文本框 4" o:spid="_x0000_s1027" type="#_x0000_t202" style="position:absolute;left:0;text-align:left;margin-left:0;margin-top:209.05pt;width:61.8pt;height:22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" filled="f" stroked="f" strokeweight=".5pt">
                <v:textbox>
                  <w:txbxContent>
                    <w:p w:rsidR="00E06874" w:rsidRPr="00E06874" w:rsidRDefault="00E06874" w:rsidP="00E06874">
                      <w:r w:rsidRPr="00E06874">
                        <w:rPr>
                          <w:rFonts w:hint="eastAsia"/>
                        </w:rPr>
                        <w:t>Socket</w:t>
                      </w:r>
                      <w:r w:rsidRPr="00E06874">
                        <w:t>.io</w:t>
                      </w:r>
                    </w:p>
                    <w:p w:rsidR="00E06874" w:rsidRPr="00E06874" w:rsidRDefault="00E06874" w:rsidP="00E06874"/>
                  </w:txbxContent>
                </v:textbox>
                <w10:wrap anchorx="margin"/>
              </v:shape>
            </w:pict>
          </mc:Fallback>
        </mc:AlternateContent>
      </w:r>
      <w:r w:rsidR="00531F3B"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F865A2" w:rsidRPr="000A68FE" w:rsidRDefault="00E06874">
      <w:pPr>
        <w:rPr>
          <w:sz w:val="24"/>
          <w:szCs w:val="24"/>
        </w:rPr>
      </w:pPr>
      <w:r w:rsidRPr="000A68FE">
        <w:rPr>
          <w:sz w:val="24"/>
          <w:szCs w:val="24"/>
        </w:rPr>
        <w:t xml:space="preserve">The game runs on a NodeJS and use Socket.io to create a WebSocket server to listen on </w:t>
      </w:r>
      <w:r w:rsidR="00F865A2" w:rsidRPr="000A68FE">
        <w:rPr>
          <w:sz w:val="24"/>
          <w:szCs w:val="24"/>
        </w:rPr>
        <w:t xml:space="preserve">certain </w:t>
      </w:r>
      <w:r w:rsidRPr="000A68FE">
        <w:rPr>
          <w:sz w:val="24"/>
          <w:szCs w:val="24"/>
        </w:rPr>
        <w:t>port</w:t>
      </w:r>
      <w:r w:rsidR="00F865A2" w:rsidRPr="000A68FE">
        <w:rPr>
          <w:sz w:val="24"/>
          <w:szCs w:val="24"/>
        </w:rPr>
        <w:t>.</w:t>
      </w:r>
    </w:p>
    <w:p w:rsidR="006D20A3" w:rsidRPr="000A68FE" w:rsidRDefault="00F865A2" w:rsidP="000A68FE">
      <w:pPr>
        <w:rPr>
          <w:sz w:val="24"/>
          <w:szCs w:val="24"/>
        </w:rPr>
      </w:pPr>
      <w:r w:rsidRPr="000A68FE">
        <w:rPr>
          <w:sz w:val="24"/>
          <w:szCs w:val="24"/>
        </w:rPr>
        <w:t>Use ExpressJS to setup a simple HTTP service that display index.html, which has Canvas element used to render the game and client side Javascript to communicate with Socket server.</w:t>
      </w:r>
    </w:p>
    <w:p w:rsidR="00CA4F1C" w:rsidRDefault="00CA4F1C" w:rsidP="000A68FE">
      <w:pPr>
        <w:pStyle w:val="1"/>
      </w:pPr>
      <w:r>
        <w:rPr>
          <w:rFonts w:hint="eastAsia"/>
        </w:rPr>
        <w:lastRenderedPageBreak/>
        <w:t>Modul</w:t>
      </w:r>
      <w:r>
        <w:t>ization</w:t>
      </w:r>
    </w:p>
    <w:p w:rsidR="00CA4F1C" w:rsidRPr="000A68FE" w:rsidRDefault="00F865A2" w:rsidP="00F865A2">
      <w:pPr>
        <w:pStyle w:val="2"/>
        <w:rPr>
          <w:color w:val="369ACC" w:themeColor="text2" w:themeTint="80"/>
          <w:sz w:val="24"/>
          <w:szCs w:val="24"/>
        </w:rPr>
      </w:pPr>
      <w:r w:rsidRPr="000A68FE">
        <w:rPr>
          <w:color w:val="369ACC" w:themeColor="text2" w:themeTint="80"/>
          <w:sz w:val="24"/>
          <w:szCs w:val="24"/>
        </w:rPr>
        <w:t>Game Client</w:t>
      </w:r>
    </w:p>
    <w:p w:rsidR="00F43A32" w:rsidRDefault="00F865A2" w:rsidP="00CA4F1C">
      <w:r>
        <w:tab/>
      </w:r>
      <w:r w:rsidR="00F43A32">
        <w:t>Game Canvas</w:t>
      </w:r>
      <w:r w:rsidR="000A68FE">
        <w:t xml:space="preserve">: </w:t>
      </w:r>
    </w:p>
    <w:p w:rsidR="00F865A2" w:rsidRDefault="000A68FE" w:rsidP="00F43A32">
      <w:pPr>
        <w:ind w:left="720" w:firstLine="720"/>
      </w:pPr>
      <w:r>
        <w:t>Create Canvas to render the game</w:t>
      </w:r>
      <w:r w:rsidR="00F43A32">
        <w:t xml:space="preserve"> (HTML)</w:t>
      </w:r>
    </w:p>
    <w:p w:rsidR="00F43A32" w:rsidRPr="00F43A32" w:rsidRDefault="000A68FE" w:rsidP="00F43A32">
      <w:r>
        <w:tab/>
      </w:r>
      <w:r>
        <w:tab/>
      </w:r>
      <w:r w:rsidR="00F43A32" w:rsidRPr="00F43A32">
        <w:t>Functions to render the game</w:t>
      </w:r>
    </w:p>
    <w:p w:rsidR="00F43A32" w:rsidRPr="00F43A32" w:rsidRDefault="00F43A32" w:rsidP="00F43A32">
      <w:r w:rsidRPr="00F43A32">
        <w:tab/>
      </w:r>
      <w:r w:rsidRPr="00F43A32">
        <w:tab/>
        <w:t>Functions to check ping/latency</w:t>
      </w:r>
    </w:p>
    <w:p w:rsidR="000A68FE" w:rsidRPr="00F43A32" w:rsidRDefault="00F43A32" w:rsidP="00CA4F1C">
      <w:r w:rsidRPr="00F43A32">
        <w:tab/>
      </w:r>
      <w:r w:rsidRPr="00F43A32">
        <w:tab/>
        <w:t>Functions to process game input</w:t>
      </w:r>
    </w:p>
    <w:p w:rsidR="00F43A32" w:rsidRDefault="000A68FE" w:rsidP="00CA4F1C">
      <w:r>
        <w:tab/>
      </w:r>
      <w:r w:rsidR="00F43A32">
        <w:t>ChatBox</w:t>
      </w:r>
      <w:r>
        <w:t xml:space="preserve">: </w:t>
      </w:r>
      <w:r>
        <w:tab/>
      </w:r>
    </w:p>
    <w:p w:rsidR="00F43A32" w:rsidRDefault="000A68FE" w:rsidP="00CA4F1C">
      <w:r>
        <w:tab/>
      </w:r>
      <w:r>
        <w:tab/>
      </w:r>
      <w:r w:rsidR="00F43A32">
        <w:t>Elements for the chatbox (HTML)</w:t>
      </w:r>
    </w:p>
    <w:p w:rsidR="00F43A32" w:rsidRDefault="00F43A32" w:rsidP="00CA4F1C">
      <w:r>
        <w:tab/>
      </w:r>
      <w:r>
        <w:tab/>
        <w:t>Functions to send chat message</w:t>
      </w:r>
    </w:p>
    <w:p w:rsidR="00F43A32" w:rsidRDefault="00F43A32" w:rsidP="00CA4F1C">
      <w:r>
        <w:tab/>
        <w:t>Overall:</w:t>
      </w:r>
    </w:p>
    <w:p w:rsidR="00CA4F1C" w:rsidRDefault="00F43A32" w:rsidP="00F43A32">
      <w:pPr>
        <w:ind w:left="720" w:firstLine="720"/>
      </w:pPr>
      <w:r>
        <w:t>Socket event listener to communicate with server</w:t>
      </w:r>
      <w:r w:rsidR="000A68FE">
        <w:t xml:space="preserve"> </w:t>
      </w:r>
    </w:p>
    <w:p w:rsidR="00F43A32" w:rsidRPr="000A68FE" w:rsidRDefault="00F43A32" w:rsidP="00F43A32">
      <w:pPr>
        <w:pStyle w:val="2"/>
        <w:rPr>
          <w:color w:val="369ACC" w:themeColor="text2" w:themeTint="80"/>
          <w:sz w:val="24"/>
          <w:szCs w:val="24"/>
        </w:rPr>
      </w:pPr>
      <w:r w:rsidRPr="000A68FE">
        <w:rPr>
          <w:color w:val="369ACC" w:themeColor="text2" w:themeTint="80"/>
          <w:sz w:val="24"/>
          <w:szCs w:val="24"/>
        </w:rPr>
        <w:t xml:space="preserve">Game </w:t>
      </w:r>
      <w:r>
        <w:rPr>
          <w:color w:val="369ACC" w:themeColor="text2" w:themeTint="80"/>
          <w:sz w:val="24"/>
          <w:szCs w:val="24"/>
        </w:rPr>
        <w:t>Server</w:t>
      </w:r>
    </w:p>
    <w:p w:rsidR="00F43A32" w:rsidRDefault="00F43A32" w:rsidP="00F43A32">
      <w:r>
        <w:tab/>
        <w:t xml:space="preserve">Game logic: </w:t>
      </w:r>
    </w:p>
    <w:p w:rsidR="00F43A32" w:rsidRDefault="00F43A32" w:rsidP="00F43A32">
      <w:pPr>
        <w:ind w:left="720" w:firstLine="720"/>
      </w:pPr>
      <w:r>
        <w:t>Food mass</w:t>
      </w:r>
    </w:p>
    <w:p w:rsidR="008E6E9B" w:rsidRDefault="008E6E9B" w:rsidP="00F43A32">
      <w:pPr>
        <w:ind w:left="720" w:firstLine="720"/>
      </w:pPr>
      <w:r>
        <w:t>Movement</w:t>
      </w:r>
    </w:p>
    <w:p w:rsidR="008E6E9B" w:rsidRDefault="008E6E9B" w:rsidP="00F43A32">
      <w:pPr>
        <w:ind w:left="720" w:firstLine="720"/>
      </w:pPr>
      <w:r>
        <w:t>Eaten judgement</w:t>
      </w:r>
    </w:p>
    <w:p w:rsidR="008E6E9B" w:rsidRDefault="008E6E9B" w:rsidP="00F43A32">
      <w:pPr>
        <w:ind w:left="720" w:firstLine="720"/>
      </w:pPr>
      <w:r>
        <w:t>Random color</w:t>
      </w:r>
    </w:p>
    <w:p w:rsidR="008E6E9B" w:rsidRDefault="008E6E9B" w:rsidP="00F43A32">
      <w:pPr>
        <w:ind w:left="720" w:firstLine="720"/>
      </w:pPr>
      <w:r>
        <w:t>Hit test</w:t>
      </w:r>
    </w:p>
    <w:p w:rsidR="008E6E9B" w:rsidRDefault="008E6E9B" w:rsidP="00F43A32">
      <w:pPr>
        <w:ind w:left="720" w:firstLine="720"/>
      </w:pPr>
      <w:r>
        <w:t>Process movement</w:t>
      </w:r>
    </w:p>
    <w:p w:rsidR="008E6E9B" w:rsidRDefault="00F43A32" w:rsidP="00F43A32">
      <w:r>
        <w:tab/>
      </w:r>
      <w:r w:rsidR="008E6E9B">
        <w:t>List</w:t>
      </w:r>
      <w:r>
        <w:t xml:space="preserve">: </w:t>
      </w:r>
      <w:r>
        <w:tab/>
      </w:r>
    </w:p>
    <w:p w:rsidR="00F43A32" w:rsidRDefault="008E6E9B" w:rsidP="00F43A32">
      <w:r>
        <w:tab/>
      </w:r>
      <w:r>
        <w:tab/>
        <w:t>Player list</w:t>
      </w:r>
    </w:p>
    <w:p w:rsidR="008E6E9B" w:rsidRDefault="008E6E9B" w:rsidP="00F43A32">
      <w:r>
        <w:tab/>
      </w:r>
      <w:r>
        <w:tab/>
        <w:t>Food list</w:t>
      </w:r>
    </w:p>
    <w:p w:rsidR="008E6E9B" w:rsidRPr="000A68FE" w:rsidRDefault="008E6E9B" w:rsidP="00F43A32">
      <w:r>
        <w:tab/>
      </w:r>
      <w:r>
        <w:tab/>
        <w:t>Sockets list</w:t>
      </w:r>
    </w:p>
    <w:p w:rsidR="00F43A32" w:rsidRPr="00F43A32" w:rsidRDefault="00F43A32" w:rsidP="00CA4F1C"/>
    <w:p w:rsidR="00CA4F1C" w:rsidRDefault="00CA4F1C" w:rsidP="00CA4F1C">
      <w:pPr>
        <w:pStyle w:val="1"/>
      </w:pPr>
      <w:r>
        <w:rPr>
          <w:rFonts w:hint="eastAsia"/>
        </w:rPr>
        <w:lastRenderedPageBreak/>
        <w:t>Interaction</w:t>
      </w:r>
    </w:p>
    <w:p w:rsidR="008E6E9B" w:rsidRPr="000A68FE" w:rsidRDefault="004A243C" w:rsidP="008E6E9B">
      <w:pPr>
        <w:pStyle w:val="2"/>
        <w:rPr>
          <w:color w:val="369ACC" w:themeColor="text2" w:themeTint="80"/>
          <w:sz w:val="24"/>
          <w:szCs w:val="24"/>
        </w:rPr>
      </w:pPr>
      <w:r>
        <w:rPr>
          <w:color w:val="369ACC" w:themeColor="text2" w:themeTint="80"/>
          <w:sz w:val="24"/>
          <w:szCs w:val="24"/>
        </w:rPr>
        <w:t>Authentication</w:t>
      </w:r>
    </w:p>
    <w:p w:rsidR="00CA4F1C" w:rsidRPr="008E6E9B" w:rsidRDefault="00263EC3" w:rsidP="004D5B49">
      <w:pPr>
        <w:jc w:val="center"/>
      </w:pPr>
      <w:r w:rsidRPr="00263EC3">
        <w:rPr>
          <w:noProof/>
        </w:rPr>
        <w:drawing>
          <wp:inline distT="0" distB="0" distL="0" distR="0">
            <wp:extent cx="5731510" cy="3730736"/>
            <wp:effectExtent l="0" t="0" r="0" b="0"/>
            <wp:docPr id="6" name="图片 6" descr="C:\Users\E Zhang\Desktop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 Zhang\Desktop\未命名文件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B49" w:rsidRDefault="004D5B49" w:rsidP="004D5B49">
      <w:pPr>
        <w:pStyle w:val="2"/>
        <w:rPr>
          <w:color w:val="369ACC" w:themeColor="text2" w:themeTint="80"/>
          <w:sz w:val="24"/>
          <w:szCs w:val="24"/>
        </w:rPr>
      </w:pPr>
      <w:r>
        <w:rPr>
          <w:color w:val="369ACC" w:themeColor="text2" w:themeTint="80"/>
          <w:sz w:val="24"/>
          <w:szCs w:val="24"/>
        </w:rPr>
        <w:t>In Game Communication</w:t>
      </w:r>
    </w:p>
    <w:p w:rsidR="004D5B49" w:rsidRDefault="004D5B49" w:rsidP="004D5B49">
      <w:r>
        <w:rPr>
          <w:rFonts w:hint="eastAsia"/>
        </w:rPr>
        <w:t>G</w:t>
      </w:r>
      <w:r>
        <w:t>ame logic</w:t>
      </w:r>
    </w:p>
    <w:p w:rsidR="004D5B49" w:rsidRDefault="00194F11" w:rsidP="00194F11">
      <w:pPr>
        <w:jc w:val="center"/>
      </w:pPr>
      <w:r w:rsidRPr="00194F11">
        <w:rPr>
          <w:noProof/>
        </w:rPr>
        <w:drawing>
          <wp:inline distT="0" distB="0" distL="0" distR="0">
            <wp:extent cx="5317837" cy="3159369"/>
            <wp:effectExtent l="0" t="0" r="0" b="3175"/>
            <wp:docPr id="7" name="图片 7" descr="C:\Users\E Zhang\Desktop\capst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 Zhang\Desktop\capston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5" b="6287"/>
                    <a:stretch/>
                  </pic:blipFill>
                  <pic:spPr bwMode="auto">
                    <a:xfrm>
                      <a:off x="0" y="0"/>
                      <a:ext cx="5335315" cy="316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56A9" w:rsidRPr="004D5B49" w:rsidRDefault="009C56A9" w:rsidP="00194F11">
      <w:pPr>
        <w:jc w:val="center"/>
      </w:pPr>
    </w:p>
    <w:p w:rsidR="00CA4F1C" w:rsidRDefault="009252B2" w:rsidP="00CA4F1C">
      <w:r>
        <w:rPr>
          <w:rFonts w:hint="eastAsia"/>
        </w:rPr>
        <w:lastRenderedPageBreak/>
        <w:t>E</w:t>
      </w:r>
      <w:r>
        <w:t>ating food:</w:t>
      </w:r>
    </w:p>
    <w:p w:rsidR="009252B2" w:rsidRDefault="009C56A9" w:rsidP="009C56A9">
      <w:pPr>
        <w:jc w:val="center"/>
      </w:pPr>
      <w:r w:rsidRPr="009C56A9">
        <w:rPr>
          <w:noProof/>
        </w:rPr>
        <w:drawing>
          <wp:inline distT="0" distB="0" distL="0" distR="0">
            <wp:extent cx="3780693" cy="2548419"/>
            <wp:effectExtent l="0" t="0" r="0" b="0"/>
            <wp:docPr id="12" name="图片 12" descr="C:\Users\E Zhang\Desktop\capston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 Zhang\Desktop\capstone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17"/>
                    <a:stretch/>
                  </pic:blipFill>
                  <pic:spPr bwMode="auto">
                    <a:xfrm>
                      <a:off x="0" y="0"/>
                      <a:ext cx="3815321" cy="257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2B2" w:rsidRDefault="009252B2" w:rsidP="00CA4F1C">
      <w:r>
        <w:t>Eating player:</w:t>
      </w:r>
    </w:p>
    <w:p w:rsidR="009252B2" w:rsidRDefault="009C56A9" w:rsidP="009C56A9">
      <w:pPr>
        <w:jc w:val="center"/>
      </w:pPr>
      <w:r w:rsidRPr="009C56A9">
        <w:rPr>
          <w:noProof/>
        </w:rPr>
        <w:drawing>
          <wp:inline distT="0" distB="0" distL="0" distR="0">
            <wp:extent cx="5302942" cy="2684585"/>
            <wp:effectExtent l="0" t="0" r="0" b="1905"/>
            <wp:docPr id="11" name="图片 11" descr="C:\Users\E Zhang\Desktop\capston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 Zhang\Desktop\capstone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72" b="18163"/>
                    <a:stretch/>
                  </pic:blipFill>
                  <pic:spPr bwMode="auto">
                    <a:xfrm>
                      <a:off x="0" y="0"/>
                      <a:ext cx="5346930" cy="270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2B2" w:rsidRDefault="009252B2" w:rsidP="00CA4F1C">
      <w:r>
        <w:t>Chat:</w:t>
      </w:r>
    </w:p>
    <w:p w:rsidR="009252B2" w:rsidRDefault="009C56A9" w:rsidP="009252B2">
      <w:pPr>
        <w:jc w:val="center"/>
      </w:pPr>
      <w:r w:rsidRPr="009C56A9">
        <w:rPr>
          <w:noProof/>
        </w:rPr>
        <w:drawing>
          <wp:inline distT="0" distB="0" distL="0" distR="0">
            <wp:extent cx="5142067" cy="2461846"/>
            <wp:effectExtent l="0" t="0" r="1905" b="0"/>
            <wp:docPr id="10" name="图片 10" descr="C:\Users\E Zhang\Desktop\capston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 Zhang\Desktop\capstone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30" b="8466"/>
                    <a:stretch/>
                  </pic:blipFill>
                  <pic:spPr bwMode="auto">
                    <a:xfrm>
                      <a:off x="0" y="0"/>
                      <a:ext cx="5202873" cy="249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2B2" w:rsidRDefault="009252B2" w:rsidP="00CA4F1C">
      <w:r>
        <w:lastRenderedPageBreak/>
        <w:t xml:space="preserve">Latency: </w:t>
      </w:r>
    </w:p>
    <w:p w:rsidR="009C56A9" w:rsidRDefault="009C56A9" w:rsidP="009C56A9">
      <w:pPr>
        <w:jc w:val="center"/>
      </w:pPr>
      <w:r w:rsidRPr="009C56A9">
        <w:rPr>
          <w:noProof/>
        </w:rPr>
        <w:drawing>
          <wp:inline distT="0" distB="0" distL="0" distR="0">
            <wp:extent cx="5730644" cy="3681047"/>
            <wp:effectExtent l="0" t="0" r="0" b="0"/>
            <wp:docPr id="13" name="图片 13" descr="C:\Users\E Zhang\Desktop\capston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 Zhang\Desktop\capstone (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20" b="8235"/>
                    <a:stretch/>
                  </pic:blipFill>
                  <pic:spPr bwMode="auto">
                    <a:xfrm>
                      <a:off x="0" y="0"/>
                      <a:ext cx="5731510" cy="368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4F1C" w:rsidRDefault="00CA4F1C" w:rsidP="00CA4F1C">
      <w:pPr>
        <w:pStyle w:val="1"/>
      </w:pPr>
      <w:r>
        <w:t>Discussion</w:t>
      </w:r>
    </w:p>
    <w:p w:rsidR="00166FBC" w:rsidRDefault="005C49A4" w:rsidP="00166FBC">
      <w:pPr>
        <w:rPr>
          <w:lang w:val="en"/>
        </w:rPr>
      </w:pPr>
      <w:r>
        <w:tab/>
      </w:r>
      <w:r w:rsidR="00166FBC" w:rsidRPr="00166FBC">
        <w:rPr>
          <w:lang w:val="en"/>
        </w:rPr>
        <w:t>Latency Compensating Methods</w:t>
      </w:r>
    </w:p>
    <w:p w:rsidR="00166FBC" w:rsidRDefault="00166FBC" w:rsidP="00166FBC">
      <w:pPr>
        <w:rPr>
          <w:lang w:val="en"/>
        </w:rPr>
      </w:pPr>
      <w:r>
        <w:rPr>
          <w:lang w:val="en"/>
        </w:rPr>
        <w:tab/>
        <w:t xml:space="preserve">Game logic optimization </w:t>
      </w:r>
    </w:p>
    <w:p w:rsidR="00166FBC" w:rsidRPr="00166FBC" w:rsidRDefault="00166FBC" w:rsidP="00166FBC">
      <w:pPr>
        <w:rPr>
          <w:lang w:val="en"/>
        </w:rPr>
      </w:pPr>
      <w:r>
        <w:rPr>
          <w:lang w:val="en"/>
        </w:rPr>
        <w:tab/>
        <w:t>Add game logic and level design</w:t>
      </w:r>
      <w:bookmarkStart w:id="0" w:name="_GoBack"/>
      <w:bookmarkEnd w:id="0"/>
    </w:p>
    <w:p w:rsidR="009C56A9" w:rsidRPr="009C56A9" w:rsidRDefault="009C56A9" w:rsidP="009C56A9"/>
    <w:sectPr w:rsidR="009C56A9" w:rsidRPr="009C56A9" w:rsidSect="00D45539">
      <w:footerReference w:type="default" r:id="rId18"/>
      <w:pgSz w:w="11906" w:h="16838" w:code="9"/>
      <w:pgMar w:top="1440" w:right="1440" w:bottom="1440" w:left="1440" w:header="72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AC8" w:rsidRDefault="00797AC8">
      <w:pPr>
        <w:spacing w:after="0" w:line="240" w:lineRule="auto"/>
      </w:pPr>
      <w:r>
        <w:separator/>
      </w:r>
    </w:p>
  </w:endnote>
  <w:endnote w:type="continuationSeparator" w:id="0">
    <w:p w:rsidR="00797AC8" w:rsidRDefault="00797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87110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70D4" w:rsidRDefault="006D20A3" w:rsidP="006D20A3">
        <w:pPr>
          <w:pStyle w:val="a9"/>
          <w:rPr>
            <w:noProof/>
          </w:rPr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166FBC">
          <w:rPr>
            <w:noProof/>
            <w:lang w:val="zh-CN" w:bidi="zh-CN"/>
          </w:rPr>
          <w:t>5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AC8" w:rsidRDefault="00797AC8">
      <w:pPr>
        <w:spacing w:after="0" w:line="240" w:lineRule="auto"/>
      </w:pPr>
      <w:r>
        <w:separator/>
      </w:r>
    </w:p>
  </w:footnote>
  <w:footnote w:type="continuationSeparator" w:id="0">
    <w:p w:rsidR="00797AC8" w:rsidRDefault="00797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3C6CD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60081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2FA73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AA9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470FC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C6F6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2CD1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80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AE9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4CA5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9087105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05932B7"/>
    <w:multiLevelType w:val="multilevel"/>
    <w:tmpl w:val="4D44A5D6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E6E6C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FEA38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KwNDQwMTUxM7A0NjVS0lEKTi0uzszPAykwqQUAK7sg+iwAAAA="/>
  </w:docVars>
  <w:rsids>
    <w:rsidRoot w:val="00CA4F1C"/>
    <w:rsid w:val="0003332A"/>
    <w:rsid w:val="000A68FE"/>
    <w:rsid w:val="000B234D"/>
    <w:rsid w:val="00166FBC"/>
    <w:rsid w:val="00187A47"/>
    <w:rsid w:val="00194F11"/>
    <w:rsid w:val="001F1D6A"/>
    <w:rsid w:val="00263EC3"/>
    <w:rsid w:val="003A1D19"/>
    <w:rsid w:val="003F1708"/>
    <w:rsid w:val="004770D4"/>
    <w:rsid w:val="004827D4"/>
    <w:rsid w:val="004A243C"/>
    <w:rsid w:val="004D5B49"/>
    <w:rsid w:val="004F0C4E"/>
    <w:rsid w:val="005162C9"/>
    <w:rsid w:val="00531F3B"/>
    <w:rsid w:val="00561ACD"/>
    <w:rsid w:val="005C49A4"/>
    <w:rsid w:val="005E01B6"/>
    <w:rsid w:val="006D20A3"/>
    <w:rsid w:val="00712D84"/>
    <w:rsid w:val="00755B84"/>
    <w:rsid w:val="00797AC8"/>
    <w:rsid w:val="007F1EA9"/>
    <w:rsid w:val="008E6E9B"/>
    <w:rsid w:val="00902F9D"/>
    <w:rsid w:val="00903107"/>
    <w:rsid w:val="009252B2"/>
    <w:rsid w:val="009730E0"/>
    <w:rsid w:val="009C56A9"/>
    <w:rsid w:val="00AC6872"/>
    <w:rsid w:val="00B559DD"/>
    <w:rsid w:val="00BA2FFC"/>
    <w:rsid w:val="00BF24E4"/>
    <w:rsid w:val="00C856C2"/>
    <w:rsid w:val="00CA4F1C"/>
    <w:rsid w:val="00D45539"/>
    <w:rsid w:val="00D55939"/>
    <w:rsid w:val="00DF2321"/>
    <w:rsid w:val="00E06874"/>
    <w:rsid w:val="00F43A32"/>
    <w:rsid w:val="00F6410B"/>
    <w:rsid w:val="00F865A2"/>
    <w:rsid w:val="00FC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153F2"/>
  <w15:chartTrackingRefBased/>
  <w15:docId w15:val="{45E6FA2C-1B39-4282-AEC5-B2F611C4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11303C" w:themeColor="accent1" w:themeShade="80"/>
        <w:sz w:val="22"/>
        <w:szCs w:val="22"/>
        <w:lang w:val="en-US" w:eastAsia="zh-CN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0C4E"/>
    <w:rPr>
      <w:rFonts w:eastAsia="Microsoft YaHei UI"/>
    </w:rPr>
  </w:style>
  <w:style w:type="paragraph" w:styleId="1">
    <w:name w:val="heading 1"/>
    <w:basedOn w:val="a"/>
    <w:next w:val="a"/>
    <w:link w:val="10"/>
    <w:uiPriority w:val="9"/>
    <w:qFormat/>
    <w:rsid w:val="004F0C4E"/>
    <w:pPr>
      <w:keepNext/>
      <w:keepLines/>
      <w:spacing w:before="320" w:line="240" w:lineRule="auto"/>
      <w:contextualSpacing/>
      <w:outlineLvl w:val="0"/>
    </w:pPr>
    <w:rPr>
      <w:rFonts w:asciiTheme="majorHAnsi" w:hAnsiTheme="majorHAnsi" w:cstheme="majorBidi"/>
      <w:color w:val="9B5A5A" w:themeColor="accent2"/>
      <w:sz w:val="3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0C4E"/>
    <w:pPr>
      <w:keepNext/>
      <w:keepLines/>
      <w:spacing w:before="320" w:line="240" w:lineRule="auto"/>
      <w:contextualSpacing/>
      <w:outlineLvl w:val="1"/>
    </w:pPr>
    <w:rPr>
      <w:rFonts w:asciiTheme="majorHAnsi" w:hAnsiTheme="majorHAnsi" w:cstheme="majorBidi"/>
      <w:i/>
      <w:color w:val="9B5A5A" w:themeColor="accent2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F1708"/>
    <w:pPr>
      <w:keepNext/>
      <w:keepLines/>
      <w:spacing w:before="320" w:line="240" w:lineRule="auto"/>
      <w:contextualSpacing/>
      <w:outlineLvl w:val="2"/>
    </w:pPr>
    <w:rPr>
      <w:rFonts w:asciiTheme="majorHAnsi" w:eastAsiaTheme="majorEastAsia" w:hAnsiTheme="majorHAnsi" w:cstheme="majorBidi"/>
      <w:color w:val="236078" w:themeColor="accent1"/>
      <w:sz w:val="3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236078" w:themeColor="accent1"/>
      <w:sz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B5A5A" w:themeColor="accent2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9B5A5A" w:themeColor="accent2"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color w:val="236078" w:themeColor="accent1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color w:val="9B5A5A" w:themeColor="accent2"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8"/>
    </w:pPr>
    <w:rPr>
      <w:rFonts w:asciiTheme="majorHAnsi" w:eastAsiaTheme="majorEastAsia" w:hAnsiTheme="majorHAnsi" w:cstheme="majorBidi"/>
      <w:iCs/>
      <w:color w:val="236078" w:themeColor="accent1"/>
      <w:sz w:val="24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8"/>
    <w:unhideWhenUsed/>
    <w:qFormat/>
    <w:pPr>
      <w:spacing w:after="0" w:line="240" w:lineRule="auto"/>
    </w:pPr>
  </w:style>
  <w:style w:type="character" w:customStyle="1" w:styleId="10">
    <w:name w:val="标题 1 字符"/>
    <w:basedOn w:val="a0"/>
    <w:link w:val="1"/>
    <w:uiPriority w:val="9"/>
    <w:rsid w:val="004F0C4E"/>
    <w:rPr>
      <w:rFonts w:asciiTheme="majorHAnsi" w:eastAsia="Microsoft YaHei UI" w:hAnsiTheme="majorHAnsi" w:cstheme="majorBidi"/>
      <w:color w:val="9B5A5A" w:themeColor="accent2"/>
      <w:sz w:val="30"/>
      <w:szCs w:val="32"/>
    </w:rPr>
  </w:style>
  <w:style w:type="paragraph" w:styleId="a5">
    <w:name w:val="Title"/>
    <w:basedOn w:val="a"/>
    <w:link w:val="a6"/>
    <w:uiPriority w:val="1"/>
    <w:qFormat/>
    <w:rsid w:val="004F0C4E"/>
    <w:pPr>
      <w:spacing w:after="960" w:line="240" w:lineRule="auto"/>
      <w:contextualSpacing/>
    </w:pPr>
    <w:rPr>
      <w:rFonts w:asciiTheme="majorHAnsi" w:hAnsiTheme="majorHAnsi" w:cstheme="majorBidi"/>
      <w:kern w:val="28"/>
      <w:sz w:val="60"/>
      <w:szCs w:val="56"/>
    </w:rPr>
  </w:style>
  <w:style w:type="character" w:customStyle="1" w:styleId="a6">
    <w:name w:val="标题 字符"/>
    <w:basedOn w:val="a0"/>
    <w:link w:val="a5"/>
    <w:uiPriority w:val="1"/>
    <w:rsid w:val="004F0C4E"/>
    <w:rPr>
      <w:rFonts w:asciiTheme="majorHAnsi" w:eastAsia="Microsoft YaHei UI" w:hAnsiTheme="majorHAnsi" w:cstheme="majorBidi"/>
      <w:kern w:val="28"/>
      <w:sz w:val="60"/>
      <w:szCs w:val="56"/>
    </w:rPr>
  </w:style>
  <w:style w:type="paragraph" w:styleId="a7">
    <w:name w:val="Subtitle"/>
    <w:basedOn w:val="a"/>
    <w:link w:val="a8"/>
    <w:uiPriority w:val="2"/>
    <w:qFormat/>
    <w:pPr>
      <w:numPr>
        <w:ilvl w:val="1"/>
      </w:numPr>
      <w:spacing w:line="240" w:lineRule="auto"/>
      <w:contextualSpacing/>
    </w:pPr>
    <w:rPr>
      <w:color w:val="9B5A5A" w:themeColor="accent2"/>
      <w:sz w:val="34"/>
    </w:rPr>
  </w:style>
  <w:style w:type="character" w:customStyle="1" w:styleId="a8">
    <w:name w:val="副标题 字符"/>
    <w:basedOn w:val="a0"/>
    <w:link w:val="a7"/>
    <w:uiPriority w:val="2"/>
    <w:rPr>
      <w:rFonts w:eastAsiaTheme="minorEastAsia"/>
      <w:color w:val="9B5A5A" w:themeColor="accent2"/>
      <w:sz w:val="34"/>
    </w:rPr>
  </w:style>
  <w:style w:type="character" w:customStyle="1" w:styleId="a4">
    <w:name w:val="页眉 字符"/>
    <w:basedOn w:val="a0"/>
    <w:link w:val="a3"/>
    <w:uiPriority w:val="98"/>
  </w:style>
  <w:style w:type="character" w:customStyle="1" w:styleId="20">
    <w:name w:val="标题 2 字符"/>
    <w:basedOn w:val="a0"/>
    <w:link w:val="2"/>
    <w:uiPriority w:val="9"/>
    <w:rsid w:val="004F0C4E"/>
    <w:rPr>
      <w:rFonts w:asciiTheme="majorHAnsi" w:eastAsia="Microsoft YaHei UI" w:hAnsiTheme="majorHAnsi" w:cstheme="majorBidi"/>
      <w:i/>
      <w:color w:val="9B5A5A" w:themeColor="accent2"/>
      <w:sz w:val="30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color w:val="236078" w:themeColor="accent1"/>
      <w:sz w:val="30"/>
      <w:szCs w:val="24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36078" w:themeColor="accent1"/>
      <w:sz w:val="30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b/>
      <w:color w:val="9B5A5A" w:themeColor="accent2"/>
      <w:sz w:val="24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i/>
      <w:color w:val="9B5A5A" w:themeColor="accent2"/>
      <w:sz w:val="24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b/>
      <w:iCs/>
      <w:color w:val="236078" w:themeColor="accent1"/>
      <w:sz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b/>
      <w:i/>
      <w:color w:val="9B5A5A" w:themeColor="accent2"/>
      <w:sz w:val="24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236078" w:themeColor="accent1"/>
      <w:sz w:val="24"/>
      <w:szCs w:val="21"/>
    </w:rPr>
  </w:style>
  <w:style w:type="paragraph" w:styleId="a9">
    <w:name w:val="footer"/>
    <w:basedOn w:val="a"/>
    <w:link w:val="aa"/>
    <w:uiPriority w:val="99"/>
    <w:unhideWhenUsed/>
    <w:qFormat/>
    <w:pPr>
      <w:spacing w:after="0" w:line="240" w:lineRule="auto"/>
      <w:jc w:val="right"/>
    </w:pPr>
  </w:style>
  <w:style w:type="character" w:customStyle="1" w:styleId="aa">
    <w:name w:val="页脚 字符"/>
    <w:basedOn w:val="a0"/>
    <w:link w:val="a9"/>
    <w:uiPriority w:val="99"/>
  </w:style>
  <w:style w:type="table" w:styleId="ab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c">
    <w:name w:val="常规表格"/>
    <w:basedOn w:val="a1"/>
    <w:uiPriority w:val="99"/>
    <w:pPr>
      <w:spacing w:before="200" w:line="240" w:lineRule="auto"/>
      <w:ind w:left="144"/>
    </w:pPr>
    <w:tblPr>
      <w:tblBorders>
        <w:insideH w:val="single" w:sz="6" w:space="0" w:color="BFBFBF" w:themeColor="background1" w:themeShade="BF"/>
      </w:tblBorders>
      <w:tblCellMar>
        <w:left w:w="0" w:type="dxa"/>
        <w:right w:w="0" w:type="dxa"/>
      </w:tblCellMar>
    </w:tblPr>
    <w:tblStylePr w:type="firstRow">
      <w:rPr>
        <w:color w:val="9B5A5A" w:themeColor="accent2"/>
        <w:sz w:val="24"/>
      </w:rPr>
      <w:tblPr/>
      <w:tcPr>
        <w:tcBorders>
          <w:top w:val="single" w:sz="12" w:space="0" w:color="11303C" w:themeColor="accent1" w:themeShade="80"/>
          <w:left w:val="nil"/>
          <w:bottom w:val="single" w:sz="12" w:space="0" w:color="11303C" w:themeColor="accent1" w:themeShade="80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d">
    <w:name w:val="Subtle Emphasis"/>
    <w:basedOn w:val="a0"/>
    <w:uiPriority w:val="19"/>
    <w:semiHidden/>
    <w:unhideWhenUsed/>
    <w:qFormat/>
    <w:rPr>
      <w:i/>
      <w:iCs/>
      <w:color w:val="11303C" w:themeColor="accent1" w:themeShade="80"/>
    </w:rPr>
  </w:style>
  <w:style w:type="character" w:styleId="ae">
    <w:name w:val="Emphasis"/>
    <w:basedOn w:val="a0"/>
    <w:uiPriority w:val="20"/>
    <w:semiHidden/>
    <w:unhideWhenUsed/>
    <w:qFormat/>
    <w:rPr>
      <w:b/>
      <w:iCs/>
      <w:color w:val="9B5A5A" w:themeColor="accent2"/>
    </w:rPr>
  </w:style>
  <w:style w:type="character" w:styleId="af">
    <w:name w:val="Intense Emphasis"/>
    <w:basedOn w:val="a0"/>
    <w:uiPriority w:val="21"/>
    <w:semiHidden/>
    <w:unhideWhenUsed/>
    <w:qFormat/>
    <w:rPr>
      <w:b/>
      <w:i/>
      <w:iCs/>
      <w:color w:val="9B5A5A" w:themeColor="accent2"/>
    </w:rPr>
  </w:style>
  <w:style w:type="paragraph" w:styleId="af0">
    <w:name w:val="Quote"/>
    <w:basedOn w:val="a"/>
    <w:next w:val="a"/>
    <w:link w:val="af1"/>
    <w:uiPriority w:val="29"/>
    <w:semiHidden/>
    <w:unhideWhenUsed/>
    <w:qFormat/>
    <w:pPr>
      <w:spacing w:before="360" w:after="360"/>
    </w:pPr>
    <w:rPr>
      <w:i/>
      <w:iCs/>
      <w:sz w:val="30"/>
    </w:rPr>
  </w:style>
  <w:style w:type="character" w:customStyle="1" w:styleId="af1">
    <w:name w:val="引用 字符"/>
    <w:basedOn w:val="a0"/>
    <w:link w:val="af0"/>
    <w:uiPriority w:val="29"/>
    <w:semiHidden/>
    <w:rPr>
      <w:i/>
      <w:iCs/>
      <w:sz w:val="30"/>
    </w:rPr>
  </w:style>
  <w:style w:type="paragraph" w:styleId="af2">
    <w:name w:val="Intense Quote"/>
    <w:basedOn w:val="a"/>
    <w:next w:val="a"/>
    <w:link w:val="af3"/>
    <w:uiPriority w:val="30"/>
    <w:semiHidden/>
    <w:unhideWhenUsed/>
    <w:qFormat/>
    <w:pPr>
      <w:spacing w:before="360" w:after="360"/>
    </w:pPr>
    <w:rPr>
      <w:b/>
      <w:i/>
      <w:iCs/>
      <w:sz w:val="30"/>
    </w:rPr>
  </w:style>
  <w:style w:type="character" w:customStyle="1" w:styleId="af3">
    <w:name w:val="明显引用 字符"/>
    <w:basedOn w:val="a0"/>
    <w:link w:val="af2"/>
    <w:uiPriority w:val="30"/>
    <w:semiHidden/>
    <w:rPr>
      <w:b/>
      <w:i/>
      <w:iCs/>
      <w:sz w:val="30"/>
    </w:rPr>
  </w:style>
  <w:style w:type="character" w:styleId="af4">
    <w:name w:val="Subtle Reference"/>
    <w:basedOn w:val="a0"/>
    <w:uiPriority w:val="31"/>
    <w:semiHidden/>
    <w:unhideWhenUsed/>
    <w:qFormat/>
    <w:rPr>
      <w:caps/>
      <w:smallCaps w:val="0"/>
      <w:color w:val="11303C" w:themeColor="accent1" w:themeShade="80"/>
    </w:rPr>
  </w:style>
  <w:style w:type="character" w:styleId="af5">
    <w:name w:val="Intense Reference"/>
    <w:basedOn w:val="a0"/>
    <w:uiPriority w:val="32"/>
    <w:semiHidden/>
    <w:unhideWhenUsed/>
    <w:qFormat/>
    <w:rPr>
      <w:b/>
      <w:bCs/>
      <w:caps/>
      <w:smallCaps w:val="0"/>
      <w:color w:val="11303C" w:themeColor="accent1" w:themeShade="80"/>
      <w:spacing w:val="0"/>
    </w:rPr>
  </w:style>
  <w:style w:type="character" w:styleId="af6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7">
    <w:name w:val="caption"/>
    <w:basedOn w:val="a"/>
    <w:next w:val="a"/>
    <w:uiPriority w:val="35"/>
    <w:semiHidden/>
    <w:unhideWhenUsed/>
    <w:qFormat/>
    <w:rsid w:val="00755B84"/>
    <w:pPr>
      <w:spacing w:after="200" w:line="240" w:lineRule="auto"/>
    </w:pPr>
    <w:rPr>
      <w:i/>
      <w:iCs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8">
    <w:name w:val="Placeholder Text"/>
    <w:basedOn w:val="a0"/>
    <w:uiPriority w:val="99"/>
    <w:semiHidden/>
    <w:rsid w:val="00755B84"/>
    <w:rPr>
      <w:color w:val="595959" w:themeColor="text1" w:themeTint="A6"/>
    </w:rPr>
  </w:style>
  <w:style w:type="paragraph" w:styleId="af9">
    <w:name w:val="Balloon Text"/>
    <w:basedOn w:val="a"/>
    <w:link w:val="afa"/>
    <w:uiPriority w:val="99"/>
    <w:semiHidden/>
    <w:unhideWhenUsed/>
    <w:rsid w:val="00755B8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755B84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755B84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755B84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755B84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755B84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755B84"/>
    <w:rPr>
      <w:sz w:val="22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755B84"/>
    <w:pPr>
      <w:spacing w:line="240" w:lineRule="auto"/>
    </w:pPr>
    <w:rPr>
      <w:szCs w:val="20"/>
    </w:rPr>
  </w:style>
  <w:style w:type="character" w:customStyle="1" w:styleId="afd">
    <w:name w:val="批注文字 字符"/>
    <w:basedOn w:val="a0"/>
    <w:link w:val="afc"/>
    <w:uiPriority w:val="99"/>
    <w:semiHidden/>
    <w:rsid w:val="00755B84"/>
    <w:rPr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755B84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755B84"/>
    <w:rPr>
      <w:b/>
      <w:bCs/>
      <w:szCs w:val="20"/>
    </w:rPr>
  </w:style>
  <w:style w:type="paragraph" w:styleId="aff0">
    <w:name w:val="Document Map"/>
    <w:basedOn w:val="a"/>
    <w:link w:val="aff1"/>
    <w:uiPriority w:val="99"/>
    <w:semiHidden/>
    <w:unhideWhenUsed/>
    <w:rsid w:val="00755B8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1">
    <w:name w:val="文档结构图 字符"/>
    <w:basedOn w:val="a0"/>
    <w:link w:val="aff0"/>
    <w:uiPriority w:val="99"/>
    <w:semiHidden/>
    <w:rsid w:val="00755B84"/>
    <w:rPr>
      <w:rFonts w:ascii="Segoe UI" w:hAnsi="Segoe UI" w:cs="Segoe UI"/>
      <w:szCs w:val="16"/>
    </w:rPr>
  </w:style>
  <w:style w:type="paragraph" w:styleId="aff2">
    <w:name w:val="endnote text"/>
    <w:basedOn w:val="a"/>
    <w:link w:val="aff3"/>
    <w:uiPriority w:val="99"/>
    <w:semiHidden/>
    <w:unhideWhenUsed/>
    <w:rsid w:val="00755B84"/>
    <w:pPr>
      <w:spacing w:after="0" w:line="240" w:lineRule="auto"/>
    </w:pPr>
    <w:rPr>
      <w:szCs w:val="20"/>
    </w:rPr>
  </w:style>
  <w:style w:type="character" w:customStyle="1" w:styleId="aff3">
    <w:name w:val="尾注文本 字符"/>
    <w:basedOn w:val="a0"/>
    <w:link w:val="aff2"/>
    <w:uiPriority w:val="99"/>
    <w:semiHidden/>
    <w:rsid w:val="00755B84"/>
    <w:rPr>
      <w:szCs w:val="20"/>
    </w:rPr>
  </w:style>
  <w:style w:type="paragraph" w:styleId="aff4">
    <w:name w:val="envelope return"/>
    <w:basedOn w:val="a"/>
    <w:uiPriority w:val="99"/>
    <w:semiHidden/>
    <w:unhideWhenUsed/>
    <w:rsid w:val="00755B8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"/>
    <w:link w:val="aff6"/>
    <w:uiPriority w:val="99"/>
    <w:semiHidden/>
    <w:unhideWhenUsed/>
    <w:rsid w:val="00755B84"/>
    <w:pPr>
      <w:spacing w:after="0" w:line="240" w:lineRule="auto"/>
    </w:pPr>
    <w:rPr>
      <w:szCs w:val="20"/>
    </w:rPr>
  </w:style>
  <w:style w:type="character" w:customStyle="1" w:styleId="aff6">
    <w:name w:val="脚注文本 字符"/>
    <w:basedOn w:val="a0"/>
    <w:link w:val="aff5"/>
    <w:uiPriority w:val="99"/>
    <w:semiHidden/>
    <w:rsid w:val="00755B84"/>
    <w:rPr>
      <w:szCs w:val="20"/>
    </w:rPr>
  </w:style>
  <w:style w:type="character" w:styleId="HTML">
    <w:name w:val="HTML Code"/>
    <w:basedOn w:val="a0"/>
    <w:uiPriority w:val="99"/>
    <w:semiHidden/>
    <w:unhideWhenUsed/>
    <w:rsid w:val="00755B84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755B84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755B84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755B84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755B84"/>
    <w:rPr>
      <w:rFonts w:ascii="Consolas" w:hAnsi="Consolas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755B8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8">
    <w:name w:val="宏文本 字符"/>
    <w:basedOn w:val="a0"/>
    <w:link w:val="aff7"/>
    <w:uiPriority w:val="99"/>
    <w:semiHidden/>
    <w:rsid w:val="00755B84"/>
    <w:rPr>
      <w:rFonts w:ascii="Consolas" w:hAnsi="Consolas"/>
      <w:szCs w:val="20"/>
    </w:rPr>
  </w:style>
  <w:style w:type="paragraph" w:styleId="aff9">
    <w:name w:val="Plain Text"/>
    <w:basedOn w:val="a"/>
    <w:link w:val="affa"/>
    <w:uiPriority w:val="99"/>
    <w:semiHidden/>
    <w:unhideWhenUsed/>
    <w:rsid w:val="00755B84"/>
    <w:pPr>
      <w:spacing w:after="0" w:line="240" w:lineRule="auto"/>
    </w:pPr>
    <w:rPr>
      <w:rFonts w:ascii="Consolas" w:hAnsi="Consolas"/>
      <w:szCs w:val="21"/>
    </w:rPr>
  </w:style>
  <w:style w:type="character" w:customStyle="1" w:styleId="affa">
    <w:name w:val="纯文本 字符"/>
    <w:basedOn w:val="a0"/>
    <w:link w:val="aff9"/>
    <w:uiPriority w:val="99"/>
    <w:semiHidden/>
    <w:rsid w:val="00755B84"/>
    <w:rPr>
      <w:rFonts w:ascii="Consolas" w:hAnsi="Consolas"/>
      <w:szCs w:val="21"/>
    </w:rPr>
  </w:style>
  <w:style w:type="character" w:styleId="affb">
    <w:name w:val="Hyperlink"/>
    <w:basedOn w:val="a0"/>
    <w:uiPriority w:val="99"/>
    <w:semiHidden/>
    <w:unhideWhenUsed/>
    <w:rsid w:val="00FC201D"/>
    <w:rPr>
      <w:color w:val="236078" w:themeColor="accent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%20Zhang\AppData\Roaming\Microsoft\Templates\&#31354;&#30333;&#30340;&#22522;&#26412;&#35774;&#35745;&#27169;&#26495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01F79D-C982-42C5-AAC8-834975D1BFDD}" type="doc">
      <dgm:prSet loTypeId="urn:microsoft.com/office/officeart/2009/layout/ReverseList" loCatId="relationship" qsTypeId="urn:microsoft.com/office/officeart/2005/8/quickstyle/simple1" qsCatId="simple" csTypeId="urn:microsoft.com/office/officeart/2005/8/colors/accent3_3" csCatId="accent3" phldr="1"/>
      <dgm:spPr/>
      <dgm:t>
        <a:bodyPr/>
        <a:lstStyle/>
        <a:p>
          <a:endParaRPr lang="zh-CN" altLang="en-US"/>
        </a:p>
      </dgm:t>
    </dgm:pt>
    <dgm:pt modelId="{FF502AB9-8ED8-41BB-89FF-88B7158BEA6E}">
      <dgm:prSet phldrT="[文本]"/>
      <dgm:spPr/>
      <dgm:t>
        <a:bodyPr/>
        <a:lstStyle/>
        <a:p>
          <a:r>
            <a:rPr lang="en-US" altLang="zh-CN"/>
            <a:t>Client</a:t>
          </a:r>
          <a:endParaRPr lang="zh-CN" altLang="en-US"/>
        </a:p>
      </dgm:t>
    </dgm:pt>
    <dgm:pt modelId="{7382BA60-85BF-4C86-B8E4-15F97366D3A5}" type="parTrans" cxnId="{A9234013-2FAE-4FD1-8911-239271B68941}">
      <dgm:prSet/>
      <dgm:spPr/>
      <dgm:t>
        <a:bodyPr/>
        <a:lstStyle/>
        <a:p>
          <a:endParaRPr lang="zh-CN" altLang="en-US"/>
        </a:p>
      </dgm:t>
    </dgm:pt>
    <dgm:pt modelId="{4B2B596B-23E3-42D0-B68D-45AAB8ED8DC0}" type="sibTrans" cxnId="{A9234013-2FAE-4FD1-8911-239271B68941}">
      <dgm:prSet/>
      <dgm:spPr/>
      <dgm:t>
        <a:bodyPr/>
        <a:lstStyle/>
        <a:p>
          <a:endParaRPr lang="zh-CN" altLang="en-US"/>
        </a:p>
      </dgm:t>
    </dgm:pt>
    <dgm:pt modelId="{206E2FD7-041B-4A03-9A60-514F8A920C4C}">
      <dgm:prSet phldrT="[文本]"/>
      <dgm:spPr/>
      <dgm:t>
        <a:bodyPr/>
        <a:lstStyle/>
        <a:p>
          <a:pPr algn="ctr"/>
          <a:r>
            <a:rPr lang="en-US" altLang="zh-CN"/>
            <a:t>Server</a:t>
          </a:r>
          <a:endParaRPr lang="zh-CN" altLang="en-US"/>
        </a:p>
      </dgm:t>
    </dgm:pt>
    <dgm:pt modelId="{5D008243-B6CD-4597-8710-F777088AD31B}" type="parTrans" cxnId="{19F0C87E-3CB1-493C-9E72-DEA4F4D94ED2}">
      <dgm:prSet/>
      <dgm:spPr/>
      <dgm:t>
        <a:bodyPr/>
        <a:lstStyle/>
        <a:p>
          <a:endParaRPr lang="zh-CN" altLang="en-US"/>
        </a:p>
      </dgm:t>
    </dgm:pt>
    <dgm:pt modelId="{CD0D29E2-B388-41F5-9AA5-D79A41237650}" type="sibTrans" cxnId="{19F0C87E-3CB1-493C-9E72-DEA4F4D94ED2}">
      <dgm:prSet/>
      <dgm:spPr/>
      <dgm:t>
        <a:bodyPr/>
        <a:lstStyle/>
        <a:p>
          <a:endParaRPr lang="zh-CN" altLang="en-US"/>
        </a:p>
      </dgm:t>
    </dgm:pt>
    <dgm:pt modelId="{300316D3-6656-4AEC-94AC-83F3BB5519CA}">
      <dgm:prSet phldrT="[文本]"/>
      <dgm:spPr/>
      <dgm:t>
        <a:bodyPr/>
        <a:lstStyle/>
        <a:p>
          <a:pPr algn="ctr"/>
          <a:r>
            <a:rPr lang="en-US" altLang="zh-CN"/>
            <a:t>Node.js</a:t>
          </a:r>
          <a:endParaRPr lang="zh-CN" altLang="en-US"/>
        </a:p>
      </dgm:t>
    </dgm:pt>
    <dgm:pt modelId="{5DB54F42-B33A-40B1-9166-69C3C698FC53}" type="parTrans" cxnId="{7790874F-4481-40AE-8BB1-EB0534F55EB4}">
      <dgm:prSet/>
      <dgm:spPr/>
      <dgm:t>
        <a:bodyPr/>
        <a:lstStyle/>
        <a:p>
          <a:endParaRPr lang="zh-CN" altLang="en-US"/>
        </a:p>
      </dgm:t>
    </dgm:pt>
    <dgm:pt modelId="{2A36E617-D43E-4329-AD20-2B4EEC4863C9}" type="sibTrans" cxnId="{7790874F-4481-40AE-8BB1-EB0534F55EB4}">
      <dgm:prSet/>
      <dgm:spPr/>
      <dgm:t>
        <a:bodyPr/>
        <a:lstStyle/>
        <a:p>
          <a:endParaRPr lang="zh-CN" altLang="en-US"/>
        </a:p>
      </dgm:t>
    </dgm:pt>
    <dgm:pt modelId="{6DE088AE-C252-4EF2-9A6F-58A6D7949A04}">
      <dgm:prSet phldrT="[文本]"/>
      <dgm:spPr/>
      <dgm:t>
        <a:bodyPr/>
        <a:lstStyle/>
        <a:p>
          <a:r>
            <a:rPr lang="en-US" altLang="zh-CN"/>
            <a:t>HTML canvas</a:t>
          </a:r>
          <a:endParaRPr lang="zh-CN" altLang="en-US"/>
        </a:p>
      </dgm:t>
    </dgm:pt>
    <dgm:pt modelId="{483474D0-1C2A-416A-ACBB-5F318D9229BB}" type="parTrans" cxnId="{DB3573B3-F285-4C19-A3D4-8731F4FD18D2}">
      <dgm:prSet/>
      <dgm:spPr/>
      <dgm:t>
        <a:bodyPr/>
        <a:lstStyle/>
        <a:p>
          <a:endParaRPr lang="zh-CN" altLang="en-US"/>
        </a:p>
      </dgm:t>
    </dgm:pt>
    <dgm:pt modelId="{9B65D4E3-BB20-4406-ABB1-4E1D061AE65B}" type="sibTrans" cxnId="{DB3573B3-F285-4C19-A3D4-8731F4FD18D2}">
      <dgm:prSet/>
      <dgm:spPr/>
      <dgm:t>
        <a:bodyPr/>
        <a:lstStyle/>
        <a:p>
          <a:endParaRPr lang="zh-CN" altLang="en-US"/>
        </a:p>
      </dgm:t>
    </dgm:pt>
    <dgm:pt modelId="{9461CA32-25B7-4E53-9B0D-38F6755FEC69}">
      <dgm:prSet phldrT="[文本]"/>
      <dgm:spPr/>
      <dgm:t>
        <a:bodyPr/>
        <a:lstStyle/>
        <a:p>
          <a:endParaRPr lang="zh-CN" altLang="en-US"/>
        </a:p>
      </dgm:t>
    </dgm:pt>
    <dgm:pt modelId="{8BCA748E-6B2F-47B9-88D0-87E60D21EA50}" type="parTrans" cxnId="{0571E6A5-214E-46E4-BCE9-1FA131959441}">
      <dgm:prSet/>
      <dgm:spPr/>
      <dgm:t>
        <a:bodyPr/>
        <a:lstStyle/>
        <a:p>
          <a:endParaRPr lang="zh-CN" altLang="en-US"/>
        </a:p>
      </dgm:t>
    </dgm:pt>
    <dgm:pt modelId="{208B2D02-5C07-45F6-AB26-BB75BB968F15}" type="sibTrans" cxnId="{0571E6A5-214E-46E4-BCE9-1FA131959441}">
      <dgm:prSet/>
      <dgm:spPr/>
      <dgm:t>
        <a:bodyPr/>
        <a:lstStyle/>
        <a:p>
          <a:endParaRPr lang="zh-CN" altLang="en-US"/>
        </a:p>
      </dgm:t>
    </dgm:pt>
    <dgm:pt modelId="{DD163EFF-0357-494D-B670-333C7A8F6902}" type="pres">
      <dgm:prSet presAssocID="{8401F79D-C982-42C5-AAC8-834975D1BFDD}" presName="Name0" presStyleCnt="0">
        <dgm:presLayoutVars>
          <dgm:chMax val="2"/>
          <dgm:chPref val="2"/>
          <dgm:animLvl val="lvl"/>
        </dgm:presLayoutVars>
      </dgm:prSet>
      <dgm:spPr/>
    </dgm:pt>
    <dgm:pt modelId="{D1E3B9D3-CCB8-49EF-A50B-C64391EEC492}" type="pres">
      <dgm:prSet presAssocID="{8401F79D-C982-42C5-AAC8-834975D1BFDD}" presName="LeftText" presStyleLbl="revTx" presStyleIdx="0" presStyleCnt="0">
        <dgm:presLayoutVars>
          <dgm:bulletEnabled val="1"/>
        </dgm:presLayoutVars>
      </dgm:prSet>
      <dgm:spPr/>
    </dgm:pt>
    <dgm:pt modelId="{C8554AD3-6533-4FED-A07B-9F4AEF572E66}" type="pres">
      <dgm:prSet presAssocID="{8401F79D-C982-42C5-AAC8-834975D1BFDD}" presName="LeftNode" presStyleLbl="bgImgPlace1" presStyleIdx="0" presStyleCnt="2">
        <dgm:presLayoutVars>
          <dgm:chMax val="2"/>
          <dgm:chPref val="2"/>
        </dgm:presLayoutVars>
      </dgm:prSet>
      <dgm:spPr/>
    </dgm:pt>
    <dgm:pt modelId="{438D5332-BF63-4DDF-AB51-CC84FDAE638F}" type="pres">
      <dgm:prSet presAssocID="{8401F79D-C982-42C5-AAC8-834975D1BFDD}" presName="RightText" presStyleLbl="revTx" presStyleIdx="0" presStyleCnt="0">
        <dgm:presLayoutVars>
          <dgm:bulletEnabled val="1"/>
        </dgm:presLayoutVars>
      </dgm:prSet>
      <dgm:spPr/>
    </dgm:pt>
    <dgm:pt modelId="{FD48DD4E-8481-45D9-9B89-D91AD781CE04}" type="pres">
      <dgm:prSet presAssocID="{8401F79D-C982-42C5-AAC8-834975D1BFDD}" presName="RightNode" presStyleLbl="bgImgPlace1" presStyleIdx="1" presStyleCnt="2">
        <dgm:presLayoutVars>
          <dgm:chMax val="0"/>
          <dgm:chPref val="0"/>
        </dgm:presLayoutVars>
      </dgm:prSet>
      <dgm:spPr/>
    </dgm:pt>
    <dgm:pt modelId="{7BD1108E-BB87-4347-A529-20DBF8DE47F6}" type="pres">
      <dgm:prSet presAssocID="{8401F79D-C982-42C5-AAC8-834975D1BFDD}" presName="TopArrow" presStyleLbl="node1" presStyleIdx="0" presStyleCnt="2"/>
      <dgm:spPr>
        <a:solidFill>
          <a:schemeClr val="bg2">
            <a:lumMod val="75000"/>
          </a:schemeClr>
        </a:solidFill>
      </dgm:spPr>
    </dgm:pt>
    <dgm:pt modelId="{81753855-31DF-4975-9D96-322F9840C413}" type="pres">
      <dgm:prSet presAssocID="{8401F79D-C982-42C5-AAC8-834975D1BFDD}" presName="BottomArrow" presStyleLbl="node1" presStyleIdx="1" presStyleCnt="2"/>
      <dgm:spPr/>
    </dgm:pt>
  </dgm:ptLst>
  <dgm:cxnLst>
    <dgm:cxn modelId="{02555900-BEC1-44B9-8B97-0CFFD4C740B5}" type="presOf" srcId="{9461CA32-25B7-4E53-9B0D-38F6755FEC69}" destId="{C8554AD3-6533-4FED-A07B-9F4AEF572E66}" srcOrd="1" destOrd="2" presId="urn:microsoft.com/office/officeart/2009/layout/ReverseList"/>
    <dgm:cxn modelId="{E12A5505-61AA-4398-A726-31DB9ACA70EE}" type="presOf" srcId="{FF502AB9-8ED8-41BB-89FF-88B7158BEA6E}" destId="{D1E3B9D3-CCB8-49EF-A50B-C64391EEC492}" srcOrd="0" destOrd="0" presId="urn:microsoft.com/office/officeart/2009/layout/ReverseList"/>
    <dgm:cxn modelId="{A9234013-2FAE-4FD1-8911-239271B68941}" srcId="{8401F79D-C982-42C5-AAC8-834975D1BFDD}" destId="{FF502AB9-8ED8-41BB-89FF-88B7158BEA6E}" srcOrd="0" destOrd="0" parTransId="{7382BA60-85BF-4C86-B8E4-15F97366D3A5}" sibTransId="{4B2B596B-23E3-42D0-B68D-45AAB8ED8DC0}"/>
    <dgm:cxn modelId="{8E27C813-C74E-4E79-B666-F790ECFC623B}" type="presOf" srcId="{6DE088AE-C252-4EF2-9A6F-58A6D7949A04}" destId="{C8554AD3-6533-4FED-A07B-9F4AEF572E66}" srcOrd="1" destOrd="1" presId="urn:microsoft.com/office/officeart/2009/layout/ReverseList"/>
    <dgm:cxn modelId="{BAEA7E34-5456-4918-B25D-EB26BFBDE4F7}" type="presOf" srcId="{8401F79D-C982-42C5-AAC8-834975D1BFDD}" destId="{DD163EFF-0357-494D-B670-333C7A8F6902}" srcOrd="0" destOrd="0" presId="urn:microsoft.com/office/officeart/2009/layout/ReverseList"/>
    <dgm:cxn modelId="{288EAB34-BBC3-402C-AD7D-BB4CEADB2E1D}" type="presOf" srcId="{300316D3-6656-4AEC-94AC-83F3BB5519CA}" destId="{438D5332-BF63-4DDF-AB51-CC84FDAE638F}" srcOrd="0" destOrd="1" presId="urn:microsoft.com/office/officeart/2009/layout/ReverseList"/>
    <dgm:cxn modelId="{66B1B46C-C16E-4B9E-8216-D650876F5603}" type="presOf" srcId="{206E2FD7-041B-4A03-9A60-514F8A920C4C}" destId="{FD48DD4E-8481-45D9-9B89-D91AD781CE04}" srcOrd="1" destOrd="0" presId="urn:microsoft.com/office/officeart/2009/layout/ReverseList"/>
    <dgm:cxn modelId="{7790874F-4481-40AE-8BB1-EB0534F55EB4}" srcId="{206E2FD7-041B-4A03-9A60-514F8A920C4C}" destId="{300316D3-6656-4AEC-94AC-83F3BB5519CA}" srcOrd="0" destOrd="0" parTransId="{5DB54F42-B33A-40B1-9166-69C3C698FC53}" sibTransId="{2A36E617-D43E-4329-AD20-2B4EEC4863C9}"/>
    <dgm:cxn modelId="{EA602D77-BAE6-45B1-B621-1C793167C353}" type="presOf" srcId="{300316D3-6656-4AEC-94AC-83F3BB5519CA}" destId="{FD48DD4E-8481-45D9-9B89-D91AD781CE04}" srcOrd="1" destOrd="1" presId="urn:microsoft.com/office/officeart/2009/layout/ReverseList"/>
    <dgm:cxn modelId="{9682397C-9311-4703-97AE-8045FAA06C5B}" type="presOf" srcId="{6DE088AE-C252-4EF2-9A6F-58A6D7949A04}" destId="{D1E3B9D3-CCB8-49EF-A50B-C64391EEC492}" srcOrd="0" destOrd="1" presId="urn:microsoft.com/office/officeart/2009/layout/ReverseList"/>
    <dgm:cxn modelId="{19F0C87E-3CB1-493C-9E72-DEA4F4D94ED2}" srcId="{8401F79D-C982-42C5-AAC8-834975D1BFDD}" destId="{206E2FD7-041B-4A03-9A60-514F8A920C4C}" srcOrd="1" destOrd="0" parTransId="{5D008243-B6CD-4597-8710-F777088AD31B}" sibTransId="{CD0D29E2-B388-41F5-9AA5-D79A41237650}"/>
    <dgm:cxn modelId="{89A5C79D-C461-4506-8033-375E97FA92F6}" type="presOf" srcId="{206E2FD7-041B-4A03-9A60-514F8A920C4C}" destId="{438D5332-BF63-4DDF-AB51-CC84FDAE638F}" srcOrd="0" destOrd="0" presId="urn:microsoft.com/office/officeart/2009/layout/ReverseList"/>
    <dgm:cxn modelId="{B38F02A3-C2B2-490E-A30E-4AC6532A26D3}" type="presOf" srcId="{9461CA32-25B7-4E53-9B0D-38F6755FEC69}" destId="{D1E3B9D3-CCB8-49EF-A50B-C64391EEC492}" srcOrd="0" destOrd="2" presId="urn:microsoft.com/office/officeart/2009/layout/ReverseList"/>
    <dgm:cxn modelId="{0571E6A5-214E-46E4-BCE9-1FA131959441}" srcId="{FF502AB9-8ED8-41BB-89FF-88B7158BEA6E}" destId="{9461CA32-25B7-4E53-9B0D-38F6755FEC69}" srcOrd="1" destOrd="0" parTransId="{8BCA748E-6B2F-47B9-88D0-87E60D21EA50}" sibTransId="{208B2D02-5C07-45F6-AB26-BB75BB968F15}"/>
    <dgm:cxn modelId="{DB3573B3-F285-4C19-A3D4-8731F4FD18D2}" srcId="{FF502AB9-8ED8-41BB-89FF-88B7158BEA6E}" destId="{6DE088AE-C252-4EF2-9A6F-58A6D7949A04}" srcOrd="0" destOrd="0" parTransId="{483474D0-1C2A-416A-ACBB-5F318D9229BB}" sibTransId="{9B65D4E3-BB20-4406-ABB1-4E1D061AE65B}"/>
    <dgm:cxn modelId="{E622A0DE-DA94-4DA8-A247-D350A59B4AFD}" type="presOf" srcId="{FF502AB9-8ED8-41BB-89FF-88B7158BEA6E}" destId="{C8554AD3-6533-4FED-A07B-9F4AEF572E66}" srcOrd="1" destOrd="0" presId="urn:microsoft.com/office/officeart/2009/layout/ReverseList"/>
    <dgm:cxn modelId="{BC38BFDA-41F8-4A78-B357-588C3171202F}" type="presParOf" srcId="{DD163EFF-0357-494D-B670-333C7A8F6902}" destId="{D1E3B9D3-CCB8-49EF-A50B-C64391EEC492}" srcOrd="0" destOrd="0" presId="urn:microsoft.com/office/officeart/2009/layout/ReverseList"/>
    <dgm:cxn modelId="{FD908BC5-5325-412E-A3A8-8D4DACF03F03}" type="presParOf" srcId="{DD163EFF-0357-494D-B670-333C7A8F6902}" destId="{C8554AD3-6533-4FED-A07B-9F4AEF572E66}" srcOrd="1" destOrd="0" presId="urn:microsoft.com/office/officeart/2009/layout/ReverseList"/>
    <dgm:cxn modelId="{70F1720F-700E-4A3F-AD8A-A0C2E4E56D60}" type="presParOf" srcId="{DD163EFF-0357-494D-B670-333C7A8F6902}" destId="{438D5332-BF63-4DDF-AB51-CC84FDAE638F}" srcOrd="2" destOrd="0" presId="urn:microsoft.com/office/officeart/2009/layout/ReverseList"/>
    <dgm:cxn modelId="{F312948C-6777-42B2-BE47-7EC936B04C8F}" type="presParOf" srcId="{DD163EFF-0357-494D-B670-333C7A8F6902}" destId="{FD48DD4E-8481-45D9-9B89-D91AD781CE04}" srcOrd="3" destOrd="0" presId="urn:microsoft.com/office/officeart/2009/layout/ReverseList"/>
    <dgm:cxn modelId="{9B9B90C3-CEB2-4474-9E25-4C88C547772F}" type="presParOf" srcId="{DD163EFF-0357-494D-B670-333C7A8F6902}" destId="{7BD1108E-BB87-4347-A529-20DBF8DE47F6}" srcOrd="4" destOrd="0" presId="urn:microsoft.com/office/officeart/2009/layout/ReverseList"/>
    <dgm:cxn modelId="{713F7314-99CE-4C2E-B282-AFD2A7E8B9E1}" type="presParOf" srcId="{DD163EFF-0357-494D-B670-333C7A8F6902}" destId="{81753855-31DF-4975-9D96-322F9840C413}" srcOrd="5" destOrd="0" presId="urn:microsoft.com/office/officeart/2009/layout/Reverse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554AD3-6533-4FED-A07B-9F4AEF572E66}">
      <dsp:nvSpPr>
        <dsp:cNvPr id="0" name=""/>
        <dsp:cNvSpPr/>
      </dsp:nvSpPr>
      <dsp:spPr>
        <a:xfrm rot="16200000">
          <a:off x="1057197" y="971673"/>
          <a:ext cx="2057537" cy="1257373"/>
        </a:xfrm>
        <a:prstGeom prst="round2SameRect">
          <a:avLst>
            <a:gd name="adj1" fmla="val 16670"/>
            <a:gd name="adj2" fmla="val 0"/>
          </a:avLst>
        </a:prstGeom>
        <a:solidFill>
          <a:schemeClr val="accent3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146050" rIns="131445" bIns="146050" numCol="1" spcCol="1270" anchor="t" anchorCtr="0">
          <a:noAutofit/>
        </a:bodyPr>
        <a:lstStyle/>
        <a:p>
          <a:pPr marL="0" lvl="0" indent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300" kern="1200"/>
            <a:t>Client</a:t>
          </a:r>
          <a:endParaRPr lang="zh-CN" altLang="en-US" sz="23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800" kern="1200"/>
            <a:t>HTML canvas</a:t>
          </a:r>
          <a:endParaRPr lang="zh-CN" alt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zh-CN" altLang="en-US" sz="1800" kern="1200"/>
        </a:p>
      </dsp:txBody>
      <dsp:txXfrm rot="5400000">
        <a:off x="1518670" y="632983"/>
        <a:ext cx="1195982" cy="1934755"/>
      </dsp:txXfrm>
    </dsp:sp>
    <dsp:sp modelId="{FD48DD4E-8481-45D9-9B89-D91AD781CE04}">
      <dsp:nvSpPr>
        <dsp:cNvPr id="0" name=""/>
        <dsp:cNvSpPr/>
      </dsp:nvSpPr>
      <dsp:spPr>
        <a:xfrm rot="5400000">
          <a:off x="2371665" y="971673"/>
          <a:ext cx="2057537" cy="1257373"/>
        </a:xfrm>
        <a:prstGeom prst="round2SameRect">
          <a:avLst>
            <a:gd name="adj1" fmla="val 16670"/>
            <a:gd name="adj2" fmla="val 0"/>
          </a:avLst>
        </a:prstGeom>
        <a:solidFill>
          <a:schemeClr val="accent3">
            <a:tint val="50000"/>
            <a:hueOff val="-12082"/>
            <a:satOff val="-686"/>
            <a:lumOff val="1574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1445" tIns="146050" rIns="87630" bIns="146050" numCol="1" spcCol="1270" anchor="t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300" kern="1200"/>
            <a:t>Server</a:t>
          </a:r>
          <a:endParaRPr lang="zh-CN" altLang="en-US" sz="2300" kern="1200"/>
        </a:p>
        <a:p>
          <a:pPr marL="171450" lvl="1" indent="-171450" algn="ctr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800" kern="1200"/>
            <a:t>Node.js</a:t>
          </a:r>
          <a:endParaRPr lang="zh-CN" altLang="en-US" sz="1800" kern="1200"/>
        </a:p>
      </dsp:txBody>
      <dsp:txXfrm rot="-5400000">
        <a:off x="2771747" y="632983"/>
        <a:ext cx="1195982" cy="1934755"/>
      </dsp:txXfrm>
    </dsp:sp>
    <dsp:sp modelId="{7BD1108E-BB87-4347-A529-20DBF8DE47F6}">
      <dsp:nvSpPr>
        <dsp:cNvPr id="0" name=""/>
        <dsp:cNvSpPr/>
      </dsp:nvSpPr>
      <dsp:spPr>
        <a:xfrm>
          <a:off x="2085837" y="0"/>
          <a:ext cx="1314468" cy="1314404"/>
        </a:xfrm>
        <a:prstGeom prst="circularArrow">
          <a:avLst>
            <a:gd name="adj1" fmla="val 12500"/>
            <a:gd name="adj2" fmla="val 1142322"/>
            <a:gd name="adj3" fmla="val 20457678"/>
            <a:gd name="adj4" fmla="val 10800000"/>
            <a:gd name="adj5" fmla="val 12500"/>
          </a:avLst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753855-31DF-4975-9D96-322F9840C413}">
      <dsp:nvSpPr>
        <dsp:cNvPr id="0" name=""/>
        <dsp:cNvSpPr/>
      </dsp:nvSpPr>
      <dsp:spPr>
        <a:xfrm rot="10800000">
          <a:off x="2085837" y="1885995"/>
          <a:ext cx="1314468" cy="1314404"/>
        </a:xfrm>
        <a:prstGeom prst="circularArrow">
          <a:avLst>
            <a:gd name="adj1" fmla="val 12500"/>
            <a:gd name="adj2" fmla="val 1142322"/>
            <a:gd name="adj3" fmla="val 20457678"/>
            <a:gd name="adj4" fmla="val 10800000"/>
            <a:gd name="adj5" fmla="val 12500"/>
          </a:avLst>
        </a:prstGeom>
        <a:solidFill>
          <a:schemeClr val="accent3">
            <a:shade val="80000"/>
            <a:hueOff val="-247917"/>
            <a:satOff val="-35253"/>
            <a:lumOff val="3957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ReverseList">
  <dgm:title val=""/>
  <dgm:desc val=""/>
  <dgm:catLst>
    <dgm:cat type="relationship" pri="38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clrData>
  <dgm:layoutNode name="Name0">
    <dgm:varLst>
      <dgm:chMax val="2"/>
      <dgm:chPref val="2"/>
      <dgm:animLvl val="lvl"/>
    </dgm:varLst>
    <dgm:choose name="Name1">
      <dgm:if name="Name2" axis="ch" ptType="node" func="cnt" op="lte" val="1">
        <dgm:alg type="composite">
          <dgm:param type="ar" val="0.9993"/>
        </dgm:alg>
      </dgm:if>
      <dgm:else name="Name3">
        <dgm:alg type="composite">
          <dgm:param type="ar" val="0.8036"/>
        </dgm:alg>
      </dgm:else>
    </dgm:choose>
    <dgm:shape xmlns:r="http://schemas.openxmlformats.org/officeDocument/2006/relationships" r:blip="">
      <dgm:adjLst/>
    </dgm:shape>
    <dgm:choose name="Name4">
      <dgm:if name="Name5" axis="ch" ptType="node" func="cnt" op="lte" val="1">
        <dgm:constrLst>
          <dgm:constr type="primFontSz" for="des" ptType="node" op="equ" val="65"/>
          <dgm:constr type="l" for="ch" forName="LeftNode" refType="w" fact="0"/>
          <dgm:constr type="t" for="ch" forName="LeftNode" refType="h" fact="0.25"/>
          <dgm:constr type="w" for="ch" forName="LeftNode" refType="w" fact="0.5"/>
          <dgm:constr type="h" for="ch" forName="LeftNode" refType="h"/>
          <dgm:constr type="l" for="ch" forName="LeftText" refType="w" fact="0"/>
          <dgm:constr type="t" for="ch" forName="LeftText" refType="h" fact="0.25"/>
          <dgm:constr type="w" for="ch" forName="LeftText" refType="w" fact="0.5"/>
          <dgm:constr type="h" for="ch" forName="LeftText" refType="h"/>
        </dgm:constrLst>
      </dgm:if>
      <dgm:else name="Name6">
        <dgm:constrLst>
          <dgm:constr type="primFontSz" for="des" ptType="node" op="equ" val="65"/>
          <dgm:constr type="l" for="ch" forName="LeftNode" refType="w" fact="0"/>
          <dgm:constr type="t" for="ch" forName="LeftNode" refType="h" fact="0.1786"/>
          <dgm:constr type="w" for="ch" forName="LeftNode" refType="w" fact="0.4889"/>
          <dgm:constr type="h" for="ch" forName="LeftNode" refType="h" fact="0.6429"/>
          <dgm:constr type="l" for="ch" forName="LeftText" refType="w" fact="0"/>
          <dgm:constr type="t" for="ch" forName="LeftText" refType="h" fact="0.1786"/>
          <dgm:constr type="w" for="ch" forName="LeftText" refType="w" fact="0.4889"/>
          <dgm:constr type="h" for="ch" forName="LeftText" refType="h" fact="0.6429"/>
          <dgm:constr type="l" for="ch" forName="RightNode" refType="w" fact="0.5111"/>
          <dgm:constr type="t" for="ch" forName="RightNode" refType="h" fact="0.1786"/>
          <dgm:constr type="w" for="ch" forName="RightNode" refType="w" fact="0.4889"/>
          <dgm:constr type="h" for="ch" forName="RightNode" refType="h" fact="0.6429"/>
          <dgm:constr type="l" for="ch" forName="RightText" refType="w" fact="0.5111"/>
          <dgm:constr type="t" for="ch" forName="RightText" refType="h" fact="0.1786"/>
          <dgm:constr type="w" for="ch" forName="RightText" refType="w" fact="0.4889"/>
          <dgm:constr type="h" for="ch" forName="RightText" refType="h" fact="0.6429"/>
          <dgm:constr type="l" for="ch" forName="TopArrow" refType="w" fact="0.2444"/>
          <dgm:constr type="t" for="ch" forName="TopArrow" refType="h" fact="0"/>
          <dgm:constr type="w" for="ch" forName="TopArrow" refType="w" fact="0.5111"/>
          <dgm:constr type="h" for="ch" forName="TopArrow" refType="h" fact="0.4107"/>
          <dgm:constr type="l" for="ch" forName="BottomArrow" refType="w" fact="0.2444"/>
          <dgm:constr type="t" for="ch" forName="BottomArrow" refType="h" fact="0.5893"/>
          <dgm:constr type="w" for="ch" forName="BottomArrow" refType="w" fact="0.5111"/>
          <dgm:constr type="h" for="ch" forName="BottomArrow" refType="h" fact="0.4107"/>
        </dgm:constrLst>
      </dgm:else>
    </dgm:choose>
    <dgm:choose name="Name7">
      <dgm:if name="Name8" axis="ch" ptType="node" func="cnt" op="gte" val="1">
        <dgm:layoutNode name="LeftText" styleLbl="revTx" moveWith="LeftNode">
          <dgm:varLst>
            <dgm:bulletEnabled val="1"/>
          </dgm:varLst>
          <dgm:alg type="tx">
            <dgm:param type="txAnchorVert" val="t"/>
            <dgm:param type="parTxLTRAlign" val="l"/>
          </dgm:alg>
          <dgm:choose name="Name9">
            <dgm:if name="Name10" axis="ch" ptType="node" func="cnt" op="lte" val="1">
              <dgm:shape xmlns:r="http://schemas.openxmlformats.org/officeDocument/2006/relationships" type="roundRect" r:blip="" hideGeom="1">
                <dgm:adjLst>
                  <dgm:adj idx="1" val="0.1667"/>
                  <dgm:adj idx="2" val="0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5"/>
                <dgm:constr type="bMarg" refType="primFontSz" fact="0.5"/>
              </dgm:constrLst>
            </dgm:if>
            <dgm:else name="Name11">
              <dgm:shape xmlns:r="http://schemas.openxmlformats.org/officeDocument/2006/relationships" rot="270" type="round2SameRect" r:blip="" hideGeom="1">
                <dgm:adjLst>
                  <dgm:adj idx="1" val="0.1667"/>
                  <dgm:adj idx="2" val="0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45"/>
                <dgm:constr type="tMarg" refType="primFontSz" fact="0.5"/>
                <dgm:constr type="bMarg" refType="primFontSz" fact="0.5"/>
              </dgm:constrLst>
            </dgm:else>
          </dgm:choose>
          <dgm:ruleLst>
            <dgm:rule type="primFontSz" val="5" fact="NaN" max="NaN"/>
          </dgm:ruleLst>
        </dgm:layoutNode>
        <dgm:layoutNode name="LeftNode" styleLbl="bgImgPlace1">
          <dgm:varLst>
            <dgm:chMax val="2"/>
            <dgm:chPref val="2"/>
          </dgm:varLst>
          <dgm:alg type="sp"/>
          <dgm:choose name="Name12">
            <dgm:if name="Name13" axis="ch" ptType="node" func="cnt" op="lte" val="1">
              <dgm:shape xmlns:r="http://schemas.openxmlformats.org/officeDocument/2006/relationships" type="roundRect" r:blip="">
                <dgm:adjLst>
                  <dgm:adj idx="1" val="0.1667"/>
                  <dgm:adj idx="2" val="0"/>
                </dgm:adjLst>
              </dgm:shape>
            </dgm:if>
            <dgm:else name="Name14">
              <dgm:shape xmlns:r="http://schemas.openxmlformats.org/officeDocument/2006/relationships" rot="270" type="round2SameRect" r:blip="">
                <dgm:adjLst>
                  <dgm:adj idx="1" val="0.1667"/>
                  <dgm:adj idx="2" val="0"/>
                </dgm:adjLst>
              </dgm:shape>
            </dgm:else>
          </dgm:choose>
          <dgm:presOf axis="ch desOrSelf" ptType="node node" st="1 1" cnt="1 0"/>
        </dgm:layoutNode>
        <dgm:choose name="Name15">
          <dgm:if name="Name16" axis="ch" ptType="node" func="cnt" op="gte" val="2">
            <dgm:layoutNode name="RightText" styleLbl="revTx" moveWith="RightNode">
              <dgm:varLst>
                <dgm:bulletEnabled val="1"/>
              </dgm:varLst>
              <dgm:alg type="tx">
                <dgm:param type="txAnchorVert" val="t"/>
                <dgm:param type="parTxLTRAlign" val="l"/>
              </dgm:alg>
              <dgm:shape xmlns:r="http://schemas.openxmlformats.org/officeDocument/2006/relationships" rot="90" type="round2SameRect" r:blip="" hideGeom="1">
                <dgm:adjLst>
                  <dgm:adj idx="1" val="0.1667"/>
                  <dgm:adj idx="2" val="0"/>
                </dgm:adjLst>
              </dgm:shape>
              <dgm:presOf axis="ch desOrSelf" ptType="node node" st="2 1" cnt="1 0"/>
              <dgm:constrLst>
                <dgm:constr type="lMarg" refType="primFontSz" fact="0.45"/>
                <dgm:constr type="rMarg" refType="primFontSz" fact="0.3"/>
                <dgm:constr type="tMarg" refType="primFontSz" fact="0.5"/>
                <dgm:constr type="bMarg" refType="primFontSz" fact="0.5"/>
              </dgm:constrLst>
              <dgm:ruleLst>
                <dgm:rule type="primFontSz" val="5" fact="NaN" max="NaN"/>
              </dgm:ruleLst>
            </dgm:layoutNode>
            <dgm:layoutNode name="RightNode" styleLbl="bgImgPlace1">
              <dgm:varLst>
                <dgm:chMax val="0"/>
                <dgm:chPref val="0"/>
              </dgm:varLst>
              <dgm:alg type="sp"/>
              <dgm:shape xmlns:r="http://schemas.openxmlformats.org/officeDocument/2006/relationships" rot="90" type="round2SameRect" r:blip="">
                <dgm:adjLst>
                  <dgm:adj idx="1" val="0.1667"/>
                  <dgm:adj idx="2" val="0"/>
                </dgm:adjLst>
              </dgm:shape>
              <dgm:presOf axis="ch desOrSelf" ptType="node node" st="2 1" cnt="1 0"/>
            </dgm:layoutNode>
            <dgm:layoutNode name="TopArrow">
              <dgm:alg type="sp"/>
              <dgm:shape xmlns:r="http://schemas.openxmlformats.org/officeDocument/2006/relationships" type="circularArrow" r:blip="">
                <dgm:adjLst>
                  <dgm:adj idx="1" val="0.125"/>
                  <dgm:adj idx="2" val="19.0387"/>
                  <dgm:adj idx="3" val="-19.0387"/>
                  <dgm:adj idx="4" val="180"/>
                  <dgm:adj idx="5" val="0.125"/>
                </dgm:adjLst>
              </dgm:shape>
              <dgm:presOf/>
            </dgm:layoutNode>
            <dgm:layoutNode name="BottomArrow">
              <dgm:alg type="sp"/>
              <dgm:shape xmlns:r="http://schemas.openxmlformats.org/officeDocument/2006/relationships" rot="180" type="circularArrow" r:blip="">
                <dgm:adjLst>
                  <dgm:adj idx="1" val="0.125"/>
                  <dgm:adj idx="2" val="19.0387"/>
                  <dgm:adj idx="3" val="-19.0387"/>
                  <dgm:adj idx="4" val="180"/>
                  <dgm:adj idx="5" val="0.125"/>
                </dgm:adjLst>
              </dgm:shape>
              <dgm:presOf/>
            </dgm:layoutNode>
          </dgm:if>
          <dgm:else name="Name17"/>
        </dgm:choose>
      </dgm:if>
      <dgm:else name="Name1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Custom 60">
      <a:dk1>
        <a:sysClr val="windowText" lastClr="000000"/>
      </a:dk1>
      <a:lt1>
        <a:sysClr val="window" lastClr="FFFFFF"/>
      </a:lt1>
      <a:dk2>
        <a:srgbClr val="020608"/>
      </a:dk2>
      <a:lt2>
        <a:srgbClr val="F1F2F2"/>
      </a:lt2>
      <a:accent1>
        <a:srgbClr val="236078"/>
      </a:accent1>
      <a:accent2>
        <a:srgbClr val="9B5A5A"/>
      </a:accent2>
      <a:accent3>
        <a:srgbClr val="265A4F"/>
      </a:accent3>
      <a:accent4>
        <a:srgbClr val="9C7954"/>
      </a:accent4>
      <a:accent5>
        <a:srgbClr val="996042"/>
      </a:accent5>
      <a:accent6>
        <a:srgbClr val="6B465C"/>
      </a:accent6>
      <a:hlink>
        <a:srgbClr val="3494AD"/>
      </a:hlink>
      <a:folHlink>
        <a:srgbClr val="A86084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空白的基本设计模板.dotx</Template>
  <TotalTime>590</TotalTime>
  <Pages>5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Zhang</dc:creator>
  <cp:keywords/>
  <dc:description/>
  <cp:lastModifiedBy>E Zhang</cp:lastModifiedBy>
  <cp:revision>5</cp:revision>
  <dcterms:created xsi:type="dcterms:W3CDTF">2017-06-25T19:04:00Z</dcterms:created>
  <dcterms:modified xsi:type="dcterms:W3CDTF">2017-07-01T01:57:00Z</dcterms:modified>
</cp:coreProperties>
</file>